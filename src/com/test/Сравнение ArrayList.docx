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F301" w14:textId="77777777" w:rsidR="008B611B" w:rsidRDefault="00CE6A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A49">
        <w:rPr>
          <w:rFonts w:ascii="Times New Roman" w:hAnsi="Times New Roman" w:cs="Times New Roman"/>
          <w:b/>
          <w:bCs/>
          <w:sz w:val="28"/>
          <w:szCs w:val="28"/>
        </w:rPr>
        <w:t>Сравнение ArrayList, LinkedList</w:t>
      </w:r>
    </w:p>
    <w:p w14:paraId="42443332" w14:textId="77777777" w:rsidR="00597103" w:rsidRDefault="005971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6CEA18" w14:textId="77777777" w:rsidR="00597103" w:rsidRPr="00597103" w:rsidRDefault="005971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элементов</w:t>
      </w:r>
    </w:p>
    <w:p w14:paraId="665D67E5" w14:textId="77777777" w:rsidR="00CE6A49" w:rsidRDefault="00AA0C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F84">
        <w:rPr>
          <w:noProof/>
        </w:rPr>
        <w:drawing>
          <wp:inline distT="0" distB="0" distL="0" distR="0" wp14:anchorId="3A9542D2" wp14:editId="0B314204">
            <wp:extent cx="6155055" cy="3005455"/>
            <wp:effectExtent l="0" t="0" r="0" b="0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997B" w14:textId="77777777" w:rsidR="00597103" w:rsidRDefault="008528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Вставка</w:t>
      </w:r>
      <w:r w:rsidR="001878D5">
        <w:rPr>
          <w:rFonts w:ascii="Times New Roman" w:hAnsi="Times New Roman" w:cs="Times New Roman"/>
          <w:b/>
          <w:bCs/>
          <w:sz w:val="28"/>
          <w:szCs w:val="28"/>
        </w:rPr>
        <w:t xml:space="preserve"> элементов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начало</w:t>
      </w:r>
    </w:p>
    <w:p w14:paraId="2977BCA1" w14:textId="77777777" w:rsidR="001878D5" w:rsidRDefault="00AA0C3A">
      <w:pPr>
        <w:rPr>
          <w:noProof/>
        </w:rPr>
      </w:pPr>
      <w:r w:rsidRPr="00F21F84">
        <w:rPr>
          <w:noProof/>
        </w:rPr>
        <w:drawing>
          <wp:inline distT="0" distB="0" distL="0" distR="0" wp14:anchorId="7BBE511E" wp14:editId="4F3AD88B">
            <wp:extent cx="6155055" cy="3141345"/>
            <wp:effectExtent l="0" t="0" r="0" b="0"/>
            <wp:docPr id="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481F" w14:textId="77777777" w:rsidR="001878D5" w:rsidRDefault="001878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Вставка элементов в середину</w:t>
      </w:r>
    </w:p>
    <w:p w14:paraId="2DB7D316" w14:textId="77777777" w:rsidR="001878D5" w:rsidRDefault="00AA0C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F84">
        <w:rPr>
          <w:noProof/>
        </w:rPr>
        <w:lastRenderedPageBreak/>
        <w:drawing>
          <wp:inline distT="0" distB="0" distL="0" distR="0" wp14:anchorId="1F923506" wp14:editId="4708E991">
            <wp:extent cx="6155055" cy="3014345"/>
            <wp:effectExtent l="0" t="0" r="0" b="0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B65B" w14:textId="77777777" w:rsidR="001878D5" w:rsidRDefault="001878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Вставка элементов в конец</w:t>
      </w:r>
    </w:p>
    <w:p w14:paraId="5B457FD9" w14:textId="77777777" w:rsidR="001878D5" w:rsidRDefault="00AA0C3A">
      <w:pPr>
        <w:rPr>
          <w:noProof/>
        </w:rPr>
      </w:pPr>
      <w:r w:rsidRPr="00F21F84">
        <w:rPr>
          <w:noProof/>
        </w:rPr>
        <w:drawing>
          <wp:inline distT="0" distB="0" distL="0" distR="0" wp14:anchorId="3BF536F8" wp14:editId="494A9306">
            <wp:extent cx="6155055" cy="3175000"/>
            <wp:effectExtent l="0" t="0" r="0" b="0"/>
            <wp:docPr id="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89EB" w14:textId="77777777" w:rsidR="001878D5" w:rsidRDefault="001878D5" w:rsidP="001878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элементов в начало</w:t>
      </w:r>
    </w:p>
    <w:p w14:paraId="7125B550" w14:textId="77777777" w:rsidR="00B33250" w:rsidRDefault="00AA0C3A" w:rsidP="00187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F84">
        <w:rPr>
          <w:noProof/>
        </w:rPr>
        <w:drawing>
          <wp:inline distT="0" distB="0" distL="0" distR="0" wp14:anchorId="4CF7193B" wp14:editId="3E8FD449">
            <wp:extent cx="6146800" cy="3081655"/>
            <wp:effectExtent l="0" t="0" r="0" b="0"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C010" w14:textId="77777777" w:rsidR="001878D5" w:rsidRDefault="001878D5" w:rsidP="001878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элементов в середину</w:t>
      </w:r>
    </w:p>
    <w:p w14:paraId="613A0558" w14:textId="77777777" w:rsidR="00B33250" w:rsidRDefault="00AA0C3A" w:rsidP="00187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F84">
        <w:rPr>
          <w:noProof/>
        </w:rPr>
        <w:drawing>
          <wp:inline distT="0" distB="0" distL="0" distR="0" wp14:anchorId="2ECFC4EB" wp14:editId="73C24163">
            <wp:extent cx="6146800" cy="3081655"/>
            <wp:effectExtent l="0" t="0" r="0" b="0"/>
            <wp:docPr id="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F184" w14:textId="77777777" w:rsidR="001878D5" w:rsidRDefault="001878D5" w:rsidP="001878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элементов в конец</w:t>
      </w:r>
    </w:p>
    <w:p w14:paraId="3B9D01B0" w14:textId="77777777" w:rsidR="001878D5" w:rsidRDefault="00AA0C3A">
      <w:pPr>
        <w:rPr>
          <w:noProof/>
        </w:rPr>
      </w:pPr>
      <w:r w:rsidRPr="00F21F84">
        <w:rPr>
          <w:noProof/>
        </w:rPr>
        <w:drawing>
          <wp:inline distT="0" distB="0" distL="0" distR="0" wp14:anchorId="7E5360E2" wp14:editId="5FB8A9EC">
            <wp:extent cx="6155055" cy="3327400"/>
            <wp:effectExtent l="0" t="0" r="0" b="0"/>
            <wp:docPr id="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8146" w14:textId="77777777" w:rsidR="007834BB" w:rsidRDefault="007834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4BB">
        <w:rPr>
          <w:rFonts w:ascii="Times New Roman" w:hAnsi="Times New Roman" w:cs="Times New Roman"/>
          <w:b/>
          <w:bCs/>
          <w:sz w:val="28"/>
          <w:szCs w:val="28"/>
        </w:rPr>
        <w:t>Итоги сравнения:</w:t>
      </w:r>
    </w:p>
    <w:p w14:paraId="3EAA2715" w14:textId="77777777" w:rsidR="007834BB" w:rsidRDefault="00BD7326">
      <w:pPr>
        <w:rPr>
          <w:rFonts w:ascii="Times New Roman" w:hAnsi="Times New Roman" w:cs="Times New Roman"/>
          <w:sz w:val="28"/>
          <w:szCs w:val="28"/>
        </w:rPr>
      </w:pPr>
      <w:r w:rsidRPr="00BD7326">
        <w:rPr>
          <w:rFonts w:ascii="Times New Roman" w:hAnsi="Times New Roman" w:cs="Times New Roman"/>
          <w:sz w:val="28"/>
          <w:szCs w:val="28"/>
        </w:rPr>
        <w:t>ArrayList</w:t>
      </w:r>
      <w:r w:rsidRPr="00A47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быстрее </w:t>
      </w:r>
      <w:r w:rsidR="008D0536">
        <w:rPr>
          <w:rFonts w:ascii="Times New Roman" w:hAnsi="Times New Roman" w:cs="Times New Roman"/>
          <w:sz w:val="28"/>
          <w:szCs w:val="28"/>
        </w:rPr>
        <w:t>при добавлении</w:t>
      </w:r>
      <w:r w:rsidR="00A47A79">
        <w:rPr>
          <w:rFonts w:ascii="Times New Roman" w:hAnsi="Times New Roman" w:cs="Times New Roman"/>
          <w:sz w:val="28"/>
          <w:szCs w:val="28"/>
        </w:rPr>
        <w:t>. При вставке в середину и в конец, а при удалении в конце</w:t>
      </w:r>
      <w:r w:rsidR="008D0536">
        <w:rPr>
          <w:rFonts w:ascii="Times New Roman" w:hAnsi="Times New Roman" w:cs="Times New Roman"/>
          <w:sz w:val="28"/>
          <w:szCs w:val="28"/>
        </w:rPr>
        <w:t xml:space="preserve"> тоже работает быстрее</w:t>
      </w:r>
      <w:r w:rsidR="00A47A79">
        <w:rPr>
          <w:rFonts w:ascii="Times New Roman" w:hAnsi="Times New Roman" w:cs="Times New Roman"/>
          <w:sz w:val="28"/>
          <w:szCs w:val="28"/>
        </w:rPr>
        <w:t xml:space="preserve">. Во всех других случаях </w:t>
      </w:r>
      <w:r w:rsidR="00A47A79" w:rsidRPr="00A47A79">
        <w:rPr>
          <w:rFonts w:ascii="Times New Roman" w:hAnsi="Times New Roman" w:cs="Times New Roman"/>
          <w:sz w:val="28"/>
          <w:szCs w:val="28"/>
        </w:rPr>
        <w:t>LinkedList</w:t>
      </w:r>
      <w:r w:rsidR="00A47A79">
        <w:rPr>
          <w:rFonts w:ascii="Times New Roman" w:hAnsi="Times New Roman" w:cs="Times New Roman"/>
          <w:sz w:val="28"/>
          <w:szCs w:val="28"/>
        </w:rPr>
        <w:t xml:space="preserve"> работает быстрее.</w:t>
      </w:r>
    </w:p>
    <w:p w14:paraId="20AA2380" w14:textId="77777777" w:rsidR="008D0536" w:rsidRDefault="008D0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 при частой вставке и удаления лучше использовать </w:t>
      </w:r>
      <w:r w:rsidRPr="00A47A79">
        <w:rPr>
          <w:rFonts w:ascii="Times New Roman" w:hAnsi="Times New Roman" w:cs="Times New Roman"/>
          <w:sz w:val="28"/>
          <w:szCs w:val="28"/>
        </w:rPr>
        <w:t>LinkedList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 w:rsidRPr="00BD7326">
        <w:rPr>
          <w:rFonts w:ascii="Times New Roman" w:hAnsi="Times New Roman" w:cs="Times New Roman"/>
          <w:sz w:val="28"/>
          <w:szCs w:val="28"/>
        </w:rPr>
        <w:t>ArrayList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20BB4B" w14:textId="77777777" w:rsidR="008D0536" w:rsidRDefault="008D0536">
      <w:pPr>
        <w:rPr>
          <w:rFonts w:ascii="Times New Roman" w:hAnsi="Times New Roman" w:cs="Times New Roman"/>
          <w:sz w:val="28"/>
          <w:szCs w:val="28"/>
        </w:rPr>
      </w:pPr>
    </w:p>
    <w:p w14:paraId="14BE0544" w14:textId="77777777" w:rsidR="008D0536" w:rsidRDefault="008D0536">
      <w:pPr>
        <w:rPr>
          <w:rFonts w:ascii="Times New Roman" w:hAnsi="Times New Roman" w:cs="Times New Roman"/>
          <w:sz w:val="28"/>
          <w:szCs w:val="28"/>
        </w:rPr>
      </w:pPr>
    </w:p>
    <w:p w14:paraId="58DCAD16" w14:textId="77777777" w:rsidR="008D0536" w:rsidRDefault="008D0536">
      <w:pPr>
        <w:rPr>
          <w:rFonts w:ascii="Times New Roman" w:hAnsi="Times New Roman" w:cs="Times New Roman"/>
          <w:sz w:val="28"/>
          <w:szCs w:val="28"/>
        </w:rPr>
      </w:pPr>
    </w:p>
    <w:p w14:paraId="24E9055A" w14:textId="77777777" w:rsidR="008D0536" w:rsidRDefault="008D0536">
      <w:pPr>
        <w:rPr>
          <w:rFonts w:ascii="Times New Roman" w:hAnsi="Times New Roman" w:cs="Times New Roman"/>
          <w:sz w:val="28"/>
          <w:szCs w:val="28"/>
        </w:rPr>
      </w:pPr>
    </w:p>
    <w:p w14:paraId="1A7F17CD" w14:textId="77777777" w:rsidR="008D0536" w:rsidRDefault="008D0536">
      <w:pPr>
        <w:rPr>
          <w:rFonts w:ascii="Times New Roman" w:hAnsi="Times New Roman" w:cs="Times New Roman"/>
          <w:sz w:val="28"/>
          <w:szCs w:val="28"/>
        </w:rPr>
      </w:pPr>
    </w:p>
    <w:p w14:paraId="18C0DF9A" w14:textId="77777777" w:rsidR="008D0536" w:rsidRDefault="008D0536">
      <w:pPr>
        <w:rPr>
          <w:rFonts w:ascii="Times New Roman" w:hAnsi="Times New Roman" w:cs="Times New Roman"/>
          <w:sz w:val="28"/>
          <w:szCs w:val="28"/>
        </w:rPr>
      </w:pPr>
    </w:p>
    <w:p w14:paraId="3A4EDF67" w14:textId="77777777" w:rsidR="008D0536" w:rsidRDefault="008D0536">
      <w:pPr>
        <w:rPr>
          <w:rFonts w:ascii="Times New Roman" w:hAnsi="Times New Roman" w:cs="Times New Roman"/>
          <w:sz w:val="28"/>
          <w:szCs w:val="28"/>
        </w:rPr>
      </w:pPr>
    </w:p>
    <w:p w14:paraId="7EDD3EB1" w14:textId="77777777" w:rsidR="008D0536" w:rsidRDefault="008D0536">
      <w:pPr>
        <w:rPr>
          <w:rFonts w:ascii="Times New Roman" w:hAnsi="Times New Roman" w:cs="Times New Roman"/>
          <w:sz w:val="28"/>
          <w:szCs w:val="28"/>
        </w:rPr>
      </w:pPr>
    </w:p>
    <w:p w14:paraId="08BB090F" w14:textId="77777777" w:rsidR="008D0536" w:rsidRDefault="008D0536">
      <w:pPr>
        <w:rPr>
          <w:rFonts w:ascii="Times New Roman" w:hAnsi="Times New Roman" w:cs="Times New Roman"/>
          <w:sz w:val="28"/>
          <w:szCs w:val="28"/>
        </w:rPr>
      </w:pPr>
    </w:p>
    <w:p w14:paraId="0A574890" w14:textId="77777777" w:rsidR="008D0536" w:rsidRDefault="008D0536">
      <w:pPr>
        <w:rPr>
          <w:rFonts w:ascii="Times New Roman" w:hAnsi="Times New Roman" w:cs="Times New Roman"/>
          <w:sz w:val="28"/>
          <w:szCs w:val="28"/>
        </w:rPr>
      </w:pPr>
    </w:p>
    <w:p w14:paraId="5187740F" w14:textId="77777777" w:rsidR="008D0536" w:rsidRDefault="008D0536">
      <w:pPr>
        <w:rPr>
          <w:rFonts w:ascii="Times New Roman" w:hAnsi="Times New Roman" w:cs="Times New Roman"/>
          <w:sz w:val="28"/>
          <w:szCs w:val="28"/>
        </w:rPr>
      </w:pPr>
    </w:p>
    <w:p w14:paraId="547C42AF" w14:textId="77777777" w:rsidR="008D0536" w:rsidRDefault="008D0536">
      <w:pPr>
        <w:rPr>
          <w:rFonts w:ascii="Times New Roman" w:hAnsi="Times New Roman" w:cs="Times New Roman"/>
          <w:sz w:val="28"/>
          <w:szCs w:val="28"/>
        </w:rPr>
      </w:pPr>
    </w:p>
    <w:p w14:paraId="3E17083E" w14:textId="77777777" w:rsidR="008D0536" w:rsidRDefault="008D0536">
      <w:pPr>
        <w:rPr>
          <w:rFonts w:ascii="Times New Roman" w:hAnsi="Times New Roman" w:cs="Times New Roman"/>
          <w:sz w:val="28"/>
          <w:szCs w:val="28"/>
        </w:rPr>
      </w:pPr>
    </w:p>
    <w:p w14:paraId="14A4161B" w14:textId="77777777" w:rsidR="008D0536" w:rsidRDefault="008E211B" w:rsidP="008D0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11B">
        <w:rPr>
          <w:rFonts w:ascii="Times New Roman" w:hAnsi="Times New Roman" w:cs="Times New Roman"/>
          <w:b/>
          <w:bCs/>
          <w:sz w:val="28"/>
          <w:szCs w:val="28"/>
        </w:rPr>
        <w:t>Сравнение HashSet, LinkedHashSet, TreeSet</w:t>
      </w:r>
    </w:p>
    <w:p w14:paraId="75F0CCA4" w14:textId="77777777" w:rsidR="008D0536" w:rsidRPr="00597103" w:rsidRDefault="008D0536" w:rsidP="008D05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элементов</w:t>
      </w:r>
    </w:p>
    <w:p w14:paraId="31E7B0AE" w14:textId="77777777" w:rsidR="008D0536" w:rsidRDefault="00AA0C3A" w:rsidP="008D0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F84">
        <w:rPr>
          <w:noProof/>
        </w:rPr>
        <w:drawing>
          <wp:inline distT="0" distB="0" distL="0" distR="0" wp14:anchorId="4A5BAB42" wp14:editId="39C5EBBA">
            <wp:extent cx="6155055" cy="2853055"/>
            <wp:effectExtent l="0" t="0" r="0" b="0"/>
            <wp:docPr id="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DBDA" w14:textId="77777777" w:rsidR="008D0536" w:rsidRDefault="008D0536" w:rsidP="008D05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Вставка элементов в начало</w:t>
      </w:r>
    </w:p>
    <w:p w14:paraId="4B0C0F77" w14:textId="77777777" w:rsidR="008D0536" w:rsidRDefault="00AA0C3A" w:rsidP="008D0536">
      <w:pPr>
        <w:rPr>
          <w:noProof/>
        </w:rPr>
      </w:pPr>
      <w:r w:rsidRPr="00F21F84">
        <w:rPr>
          <w:noProof/>
        </w:rPr>
        <w:drawing>
          <wp:inline distT="0" distB="0" distL="0" distR="0" wp14:anchorId="78F115DC" wp14:editId="53E08A36">
            <wp:extent cx="6155055" cy="3039745"/>
            <wp:effectExtent l="0" t="0" r="0" b="0"/>
            <wp:docPr id="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16D5" w14:textId="77777777" w:rsidR="008D0536" w:rsidRDefault="008D0536" w:rsidP="008D05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Вставка элементов в середину</w:t>
      </w:r>
    </w:p>
    <w:p w14:paraId="060AB19D" w14:textId="77777777" w:rsidR="008D0536" w:rsidRDefault="00AA0C3A" w:rsidP="008D0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F84">
        <w:rPr>
          <w:noProof/>
        </w:rPr>
        <w:drawing>
          <wp:inline distT="0" distB="0" distL="0" distR="0" wp14:anchorId="68232C08" wp14:editId="285D16C2">
            <wp:extent cx="6155055" cy="3056255"/>
            <wp:effectExtent l="0" t="0" r="0" b="0"/>
            <wp:docPr id="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8B68" w14:textId="77777777" w:rsidR="008D0536" w:rsidRDefault="008D0536" w:rsidP="008D05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Вставка элементов в конец</w:t>
      </w:r>
    </w:p>
    <w:p w14:paraId="0A8CF78A" w14:textId="77777777" w:rsidR="008D0536" w:rsidRDefault="00AA0C3A" w:rsidP="008D0536">
      <w:pPr>
        <w:rPr>
          <w:noProof/>
        </w:rPr>
      </w:pPr>
      <w:r w:rsidRPr="00F21F84">
        <w:rPr>
          <w:noProof/>
        </w:rPr>
        <w:drawing>
          <wp:inline distT="0" distB="0" distL="0" distR="0" wp14:anchorId="163EE0E1" wp14:editId="0545C766">
            <wp:extent cx="6155055" cy="3022600"/>
            <wp:effectExtent l="0" t="0" r="0" b="0"/>
            <wp:docPr id="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2C0B" w14:textId="77777777" w:rsidR="008D0536" w:rsidRDefault="008D0536" w:rsidP="008D05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элементов в начал</w:t>
      </w:r>
      <w:r w:rsidR="00B57723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110383B5" w14:textId="77777777" w:rsidR="008D0536" w:rsidRDefault="00AA0C3A" w:rsidP="008D0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F84">
        <w:rPr>
          <w:noProof/>
        </w:rPr>
        <w:drawing>
          <wp:inline distT="0" distB="0" distL="0" distR="0" wp14:anchorId="60FF353F" wp14:editId="39AA9DA2">
            <wp:extent cx="6146800" cy="3048000"/>
            <wp:effectExtent l="0" t="0" r="0" b="0"/>
            <wp:docPr id="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64D6" w14:textId="77777777" w:rsidR="008D0536" w:rsidRDefault="008D0536" w:rsidP="008D05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элементов в середин</w:t>
      </w:r>
      <w:r w:rsidR="00B57723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1189346C" w14:textId="77777777" w:rsidR="008D0536" w:rsidRDefault="00AA0C3A" w:rsidP="008D0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F84">
        <w:rPr>
          <w:noProof/>
        </w:rPr>
        <w:drawing>
          <wp:inline distT="0" distB="0" distL="0" distR="0" wp14:anchorId="616E3155" wp14:editId="5B676FC8">
            <wp:extent cx="6155055" cy="3039745"/>
            <wp:effectExtent l="0" t="0" r="0" b="0"/>
            <wp:docPr id="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BC12" w14:textId="77777777" w:rsidR="008D0536" w:rsidRDefault="008D0536" w:rsidP="008D05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элементов в кон</w:t>
      </w:r>
      <w:r w:rsidR="00B57723">
        <w:rPr>
          <w:rFonts w:ascii="Times New Roman" w:hAnsi="Times New Roman" w:cs="Times New Roman"/>
          <w:b/>
          <w:bCs/>
          <w:sz w:val="28"/>
          <w:szCs w:val="28"/>
        </w:rPr>
        <w:t>це</w:t>
      </w:r>
    </w:p>
    <w:p w14:paraId="18B7D828" w14:textId="77777777" w:rsidR="008D0536" w:rsidRDefault="00AA0C3A" w:rsidP="002A561F">
      <w:pPr>
        <w:ind w:left="720"/>
        <w:rPr>
          <w:noProof/>
        </w:rPr>
      </w:pPr>
      <w:r w:rsidRPr="00F21F84">
        <w:rPr>
          <w:noProof/>
        </w:rPr>
        <w:drawing>
          <wp:inline distT="0" distB="0" distL="0" distR="0" wp14:anchorId="2A3826B2" wp14:editId="473148BD">
            <wp:extent cx="6155055" cy="3030855"/>
            <wp:effectExtent l="0" t="0" r="0" b="0"/>
            <wp:docPr id="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334C" w14:textId="77777777" w:rsidR="008D0536" w:rsidRDefault="008D0536" w:rsidP="008D0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4BB">
        <w:rPr>
          <w:rFonts w:ascii="Times New Roman" w:hAnsi="Times New Roman" w:cs="Times New Roman"/>
          <w:b/>
          <w:bCs/>
          <w:sz w:val="28"/>
          <w:szCs w:val="28"/>
        </w:rPr>
        <w:t>Итоги сравнения:</w:t>
      </w:r>
    </w:p>
    <w:p w14:paraId="0378D05E" w14:textId="77777777" w:rsidR="004004E3" w:rsidRDefault="004004E3" w:rsidP="008E211B">
      <w:pPr>
        <w:rPr>
          <w:rFonts w:ascii="Times New Roman" w:hAnsi="Times New Roman" w:cs="Times New Roman"/>
          <w:sz w:val="28"/>
          <w:szCs w:val="28"/>
        </w:rPr>
      </w:pPr>
      <w:r w:rsidRPr="004004E3">
        <w:rPr>
          <w:rFonts w:ascii="Times New Roman" w:hAnsi="Times New Roman" w:cs="Times New Roman"/>
          <w:sz w:val="28"/>
          <w:szCs w:val="28"/>
        </w:rPr>
        <w:t>LinkedHashSet</w:t>
      </w:r>
      <w:r>
        <w:rPr>
          <w:rFonts w:ascii="Times New Roman" w:hAnsi="Times New Roman" w:cs="Times New Roman"/>
          <w:sz w:val="28"/>
          <w:szCs w:val="28"/>
        </w:rPr>
        <w:t xml:space="preserve"> работает быстрее на удаление и на вставку в середин</w:t>
      </w:r>
      <w:r w:rsidR="00E1377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DE4CE3" w14:textId="77777777" w:rsidR="00F96F08" w:rsidRDefault="004004E3" w:rsidP="008E211B">
      <w:pPr>
        <w:rPr>
          <w:rFonts w:ascii="Times New Roman" w:hAnsi="Times New Roman" w:cs="Times New Roman"/>
          <w:sz w:val="28"/>
          <w:szCs w:val="28"/>
        </w:rPr>
      </w:pPr>
      <w:r w:rsidRPr="004004E3">
        <w:rPr>
          <w:rFonts w:ascii="Times New Roman" w:hAnsi="Times New Roman" w:cs="Times New Roman"/>
          <w:sz w:val="28"/>
          <w:szCs w:val="28"/>
        </w:rPr>
        <w:t>HashSet</w:t>
      </w:r>
      <w:r>
        <w:rPr>
          <w:rFonts w:ascii="Times New Roman" w:hAnsi="Times New Roman" w:cs="Times New Roman"/>
          <w:sz w:val="28"/>
          <w:szCs w:val="28"/>
        </w:rPr>
        <w:t xml:space="preserve"> работает быстрее на добавление и на вставку в начало и в конец.</w:t>
      </w:r>
    </w:p>
    <w:p w14:paraId="073876C9" w14:textId="77777777" w:rsidR="004004E3" w:rsidRDefault="00F96F08" w:rsidP="008E211B">
      <w:pPr>
        <w:rPr>
          <w:rFonts w:ascii="Times New Roman" w:hAnsi="Times New Roman" w:cs="Times New Roman"/>
          <w:sz w:val="28"/>
          <w:szCs w:val="28"/>
        </w:rPr>
      </w:pPr>
      <w:r w:rsidRPr="00F96F08">
        <w:rPr>
          <w:rFonts w:ascii="Times New Roman" w:hAnsi="Times New Roman" w:cs="Times New Roman"/>
          <w:sz w:val="28"/>
          <w:szCs w:val="28"/>
        </w:rPr>
        <w:t xml:space="preserve">TreeSet </w:t>
      </w:r>
      <w:r>
        <w:rPr>
          <w:rFonts w:ascii="Times New Roman" w:hAnsi="Times New Roman" w:cs="Times New Roman"/>
          <w:sz w:val="28"/>
          <w:szCs w:val="28"/>
        </w:rPr>
        <w:t xml:space="preserve">работает медленнее во всех случаях. </w:t>
      </w:r>
    </w:p>
    <w:p w14:paraId="1C31BA17" w14:textId="77777777" w:rsidR="004004E3" w:rsidRDefault="00F96F08" w:rsidP="008E2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 </w:t>
      </w:r>
      <w:r w:rsidR="00991635" w:rsidRPr="00991635">
        <w:rPr>
          <w:rFonts w:ascii="Times New Roman" w:hAnsi="Times New Roman" w:cs="Times New Roman"/>
          <w:sz w:val="28"/>
          <w:szCs w:val="28"/>
        </w:rPr>
        <w:t xml:space="preserve">HashSet - самый быстрый, LinkedHashSet - второй по производительности, но TreeSet </w:t>
      </w:r>
      <w:r w:rsidR="00991635">
        <w:rPr>
          <w:rFonts w:ascii="Times New Roman" w:hAnsi="Times New Roman" w:cs="Times New Roman"/>
          <w:sz w:val="28"/>
          <w:szCs w:val="28"/>
        </w:rPr>
        <w:t>работает</w:t>
      </w:r>
      <w:r w:rsidR="00991635" w:rsidRPr="00991635">
        <w:rPr>
          <w:rFonts w:ascii="Times New Roman" w:hAnsi="Times New Roman" w:cs="Times New Roman"/>
          <w:sz w:val="28"/>
          <w:szCs w:val="28"/>
        </w:rPr>
        <w:t xml:space="preserve"> медленнее из-за операции сортировки, которую он должен выполнять при каждой вставке.</w:t>
      </w:r>
    </w:p>
    <w:p w14:paraId="3ABCB941" w14:textId="77777777" w:rsidR="004004E3" w:rsidRPr="004004E3" w:rsidRDefault="004004E3" w:rsidP="008E211B">
      <w:pPr>
        <w:rPr>
          <w:rFonts w:ascii="Times New Roman" w:hAnsi="Times New Roman" w:cs="Times New Roman"/>
          <w:sz w:val="28"/>
          <w:szCs w:val="28"/>
        </w:rPr>
      </w:pPr>
    </w:p>
    <w:p w14:paraId="751BD597" w14:textId="77777777" w:rsidR="008E211B" w:rsidRDefault="008E211B" w:rsidP="008E2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11B">
        <w:rPr>
          <w:rFonts w:ascii="Times New Roman" w:hAnsi="Times New Roman" w:cs="Times New Roman"/>
          <w:b/>
          <w:bCs/>
          <w:sz w:val="28"/>
          <w:szCs w:val="28"/>
        </w:rPr>
        <w:t>Сравнение HashMap, LinkedHashMap, TreeMap</w:t>
      </w:r>
    </w:p>
    <w:p w14:paraId="47DE0009" w14:textId="77777777" w:rsidR="008E211B" w:rsidRPr="00597103" w:rsidRDefault="008E211B" w:rsidP="008E21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элементов</w:t>
      </w:r>
    </w:p>
    <w:p w14:paraId="2AB42E9D" w14:textId="77777777" w:rsidR="008E211B" w:rsidRDefault="00AA0C3A" w:rsidP="008E2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F84">
        <w:rPr>
          <w:noProof/>
        </w:rPr>
        <w:drawing>
          <wp:inline distT="0" distB="0" distL="0" distR="0" wp14:anchorId="48C05ED7" wp14:editId="17033254">
            <wp:extent cx="6155055" cy="3039745"/>
            <wp:effectExtent l="0" t="0" r="0" b="0"/>
            <wp:docPr id="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129A" w14:textId="77777777" w:rsidR="008E211B" w:rsidRDefault="008E211B" w:rsidP="008E21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Вставка элементов в начало</w:t>
      </w:r>
    </w:p>
    <w:p w14:paraId="3C6F886B" w14:textId="77777777" w:rsidR="008E211B" w:rsidRDefault="00AA0C3A" w:rsidP="008E211B">
      <w:pPr>
        <w:rPr>
          <w:noProof/>
        </w:rPr>
      </w:pPr>
      <w:r w:rsidRPr="00F21F84">
        <w:rPr>
          <w:noProof/>
        </w:rPr>
        <w:drawing>
          <wp:inline distT="0" distB="0" distL="0" distR="0" wp14:anchorId="70AE7A48" wp14:editId="70961E14">
            <wp:extent cx="6155055" cy="3073400"/>
            <wp:effectExtent l="0" t="0" r="0" b="0"/>
            <wp:docPr id="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4EFC" w14:textId="77777777" w:rsidR="008E211B" w:rsidRDefault="008E211B" w:rsidP="008E21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Вставка элементов в середину</w:t>
      </w:r>
    </w:p>
    <w:p w14:paraId="01CFD26C" w14:textId="77777777" w:rsidR="008E211B" w:rsidRDefault="00AA0C3A" w:rsidP="008E2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F84">
        <w:rPr>
          <w:noProof/>
        </w:rPr>
        <w:drawing>
          <wp:inline distT="0" distB="0" distL="0" distR="0" wp14:anchorId="4A0CE445" wp14:editId="6B9E0068">
            <wp:extent cx="6146800" cy="3132455"/>
            <wp:effectExtent l="0" t="0" r="0" b="0"/>
            <wp:docPr id="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278B" w14:textId="77777777" w:rsidR="008E211B" w:rsidRDefault="008E211B" w:rsidP="008E21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Вставка элементов в кон</w:t>
      </w:r>
      <w:r w:rsidR="00B57723">
        <w:rPr>
          <w:rFonts w:ascii="Times New Roman" w:hAnsi="Times New Roman" w:cs="Times New Roman"/>
          <w:b/>
          <w:bCs/>
          <w:sz w:val="28"/>
          <w:szCs w:val="28"/>
        </w:rPr>
        <w:t>ец</w:t>
      </w:r>
    </w:p>
    <w:p w14:paraId="45A1BCB7" w14:textId="77777777" w:rsidR="008E211B" w:rsidRDefault="00AA0C3A" w:rsidP="008E211B">
      <w:pPr>
        <w:rPr>
          <w:noProof/>
        </w:rPr>
      </w:pPr>
      <w:r w:rsidRPr="00F21F84">
        <w:rPr>
          <w:noProof/>
        </w:rPr>
        <w:drawing>
          <wp:inline distT="0" distB="0" distL="0" distR="0" wp14:anchorId="278291B7" wp14:editId="571CDDBD">
            <wp:extent cx="6155055" cy="3242945"/>
            <wp:effectExtent l="0" t="0" r="0" b="0"/>
            <wp:docPr id="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9251" w14:textId="77777777" w:rsidR="008E211B" w:rsidRDefault="008E211B" w:rsidP="008E21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элементов в начал</w:t>
      </w:r>
      <w:r w:rsidR="00991635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4AE72576" w14:textId="77777777" w:rsidR="008E211B" w:rsidRDefault="00AA0C3A" w:rsidP="008E2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F84">
        <w:rPr>
          <w:noProof/>
        </w:rPr>
        <w:drawing>
          <wp:inline distT="0" distB="0" distL="0" distR="0" wp14:anchorId="097387B6" wp14:editId="302A01BF">
            <wp:extent cx="6155055" cy="3065145"/>
            <wp:effectExtent l="0" t="0" r="0" b="0"/>
            <wp:docPr id="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F942" w14:textId="77777777" w:rsidR="008E211B" w:rsidRDefault="008E211B" w:rsidP="008E21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элементов в середин</w:t>
      </w:r>
      <w:r w:rsidR="00991635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0E2B2734" w14:textId="77777777" w:rsidR="008E211B" w:rsidRDefault="00AA0C3A" w:rsidP="008E2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1F84">
        <w:rPr>
          <w:noProof/>
        </w:rPr>
        <w:drawing>
          <wp:inline distT="0" distB="0" distL="0" distR="0" wp14:anchorId="5691D1CE" wp14:editId="332AA860">
            <wp:extent cx="6146800" cy="3022600"/>
            <wp:effectExtent l="0" t="0" r="0" b="0"/>
            <wp:docPr id="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C1A5" w14:textId="77777777" w:rsidR="008E211B" w:rsidRDefault="008E211B" w:rsidP="008E21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элементов в конц</w:t>
      </w:r>
      <w:r w:rsidR="00991635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1490A2EC" w14:textId="77777777" w:rsidR="008E211B" w:rsidRDefault="00AA0C3A" w:rsidP="008E211B">
      <w:pPr>
        <w:rPr>
          <w:noProof/>
        </w:rPr>
      </w:pPr>
      <w:r w:rsidRPr="00F21F84">
        <w:rPr>
          <w:noProof/>
        </w:rPr>
        <w:drawing>
          <wp:inline distT="0" distB="0" distL="0" distR="0" wp14:anchorId="068A2ADE" wp14:editId="7D9B3EC4">
            <wp:extent cx="6155055" cy="3022600"/>
            <wp:effectExtent l="0" t="0" r="0" b="0"/>
            <wp:docPr id="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F242" w14:textId="77777777" w:rsidR="008E211B" w:rsidRDefault="008E211B" w:rsidP="008E2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4BB">
        <w:rPr>
          <w:rFonts w:ascii="Times New Roman" w:hAnsi="Times New Roman" w:cs="Times New Roman"/>
          <w:b/>
          <w:bCs/>
          <w:sz w:val="28"/>
          <w:szCs w:val="28"/>
        </w:rPr>
        <w:t>Итоги сравнения:</w:t>
      </w:r>
    </w:p>
    <w:p w14:paraId="6A487C21" w14:textId="77777777" w:rsidR="00991635" w:rsidRDefault="00991635" w:rsidP="00991635">
      <w:pPr>
        <w:rPr>
          <w:rFonts w:ascii="Times New Roman" w:hAnsi="Times New Roman" w:cs="Times New Roman"/>
          <w:sz w:val="28"/>
          <w:szCs w:val="28"/>
        </w:rPr>
      </w:pPr>
      <w:r w:rsidRPr="00991635">
        <w:rPr>
          <w:rFonts w:ascii="Times New Roman" w:hAnsi="Times New Roman" w:cs="Times New Roman"/>
          <w:sz w:val="28"/>
          <w:szCs w:val="28"/>
        </w:rPr>
        <w:t>HashMap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377D">
        <w:rPr>
          <w:rFonts w:ascii="Times New Roman" w:hAnsi="Times New Roman" w:cs="Times New Roman"/>
          <w:sz w:val="28"/>
          <w:szCs w:val="28"/>
        </w:rPr>
        <w:t>работает быстрее на добавление и на вставку в начало и в конец.</w:t>
      </w:r>
    </w:p>
    <w:p w14:paraId="79CEF9FE" w14:textId="77777777" w:rsidR="00991635" w:rsidRDefault="00991635" w:rsidP="00991635">
      <w:pPr>
        <w:rPr>
          <w:rFonts w:ascii="Times New Roman" w:hAnsi="Times New Roman" w:cs="Times New Roman"/>
          <w:sz w:val="28"/>
          <w:szCs w:val="28"/>
        </w:rPr>
      </w:pPr>
      <w:r w:rsidRPr="00991635">
        <w:rPr>
          <w:rFonts w:ascii="Times New Roman" w:hAnsi="Times New Roman" w:cs="Times New Roman"/>
          <w:sz w:val="28"/>
          <w:szCs w:val="28"/>
        </w:rPr>
        <w:t>LinkedHashMap</w:t>
      </w:r>
      <w:r>
        <w:rPr>
          <w:rFonts w:ascii="Times New Roman" w:hAnsi="Times New Roman" w:cs="Times New Roman"/>
          <w:sz w:val="28"/>
          <w:szCs w:val="28"/>
        </w:rPr>
        <w:t xml:space="preserve"> работает быстрее на удаление в начале и в середине</w:t>
      </w:r>
    </w:p>
    <w:p w14:paraId="145976B8" w14:textId="77777777" w:rsidR="00991635" w:rsidRDefault="00991635" w:rsidP="00991635">
      <w:pPr>
        <w:rPr>
          <w:rFonts w:ascii="Times New Roman" w:hAnsi="Times New Roman" w:cs="Times New Roman"/>
          <w:sz w:val="28"/>
          <w:szCs w:val="28"/>
        </w:rPr>
      </w:pPr>
      <w:r w:rsidRPr="00991635">
        <w:rPr>
          <w:rFonts w:ascii="Times New Roman" w:hAnsi="Times New Roman" w:cs="Times New Roman"/>
          <w:sz w:val="28"/>
          <w:szCs w:val="28"/>
        </w:rPr>
        <w:t>TreeMap</w:t>
      </w:r>
      <w:r>
        <w:rPr>
          <w:rFonts w:ascii="Times New Roman" w:hAnsi="Times New Roman" w:cs="Times New Roman"/>
          <w:sz w:val="28"/>
          <w:szCs w:val="28"/>
        </w:rPr>
        <w:t xml:space="preserve"> работает быстрее при вставке в середину.</w:t>
      </w:r>
    </w:p>
    <w:p w14:paraId="472C249E" w14:textId="77777777" w:rsidR="00E1377D" w:rsidRPr="00991635" w:rsidRDefault="00B57723" w:rsidP="00991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 </w:t>
      </w:r>
      <w:r w:rsidRPr="00991635">
        <w:rPr>
          <w:rFonts w:ascii="Times New Roman" w:hAnsi="Times New Roman" w:cs="Times New Roman"/>
          <w:sz w:val="28"/>
          <w:szCs w:val="28"/>
        </w:rPr>
        <w:t>HashSet - самый быстрый, LinkedHashSet - второй по 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91635">
        <w:rPr>
          <w:rFonts w:ascii="Times New Roman" w:hAnsi="Times New Roman" w:cs="Times New Roman"/>
          <w:sz w:val="28"/>
          <w:szCs w:val="28"/>
        </w:rPr>
        <w:t xml:space="preserve"> TreeSet </w:t>
      </w:r>
      <w:r>
        <w:rPr>
          <w:rFonts w:ascii="Times New Roman" w:hAnsi="Times New Roman" w:cs="Times New Roman"/>
          <w:sz w:val="28"/>
          <w:szCs w:val="28"/>
        </w:rPr>
        <w:t>работает</w:t>
      </w:r>
      <w:r w:rsidRPr="00991635">
        <w:rPr>
          <w:rFonts w:ascii="Times New Roman" w:hAnsi="Times New Roman" w:cs="Times New Roman"/>
          <w:sz w:val="28"/>
          <w:szCs w:val="28"/>
        </w:rPr>
        <w:t xml:space="preserve"> медленнее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85AEF3" w14:textId="77777777" w:rsidR="008D0536" w:rsidRPr="00BD7326" w:rsidRDefault="008D0536">
      <w:pPr>
        <w:rPr>
          <w:rFonts w:ascii="Times New Roman" w:hAnsi="Times New Roman" w:cs="Times New Roman"/>
          <w:sz w:val="28"/>
          <w:szCs w:val="28"/>
        </w:rPr>
      </w:pPr>
    </w:p>
    <w:sectPr w:rsidR="008D0536" w:rsidRPr="00BD7326" w:rsidSect="001878D5">
      <w:pgSz w:w="12240" w:h="15840"/>
      <w:pgMar w:top="568" w:right="850" w:bottom="709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CB"/>
    <w:rsid w:val="00073AEE"/>
    <w:rsid w:val="001878D5"/>
    <w:rsid w:val="002A561F"/>
    <w:rsid w:val="00306602"/>
    <w:rsid w:val="004004E3"/>
    <w:rsid w:val="004C7771"/>
    <w:rsid w:val="00597103"/>
    <w:rsid w:val="007834BB"/>
    <w:rsid w:val="00852827"/>
    <w:rsid w:val="008B611B"/>
    <w:rsid w:val="008D0536"/>
    <w:rsid w:val="008E211B"/>
    <w:rsid w:val="00991635"/>
    <w:rsid w:val="00A47A79"/>
    <w:rsid w:val="00AA0C3A"/>
    <w:rsid w:val="00B33250"/>
    <w:rsid w:val="00B57723"/>
    <w:rsid w:val="00BD7326"/>
    <w:rsid w:val="00BF0BCB"/>
    <w:rsid w:val="00CE6A49"/>
    <w:rsid w:val="00E1377D"/>
    <w:rsid w:val="00F9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8C7538"/>
  <w14:defaultImageDpi w14:val="0"/>
  <w15:docId w15:val="{66C7D2C7-46E3-4B09-8D22-F0F082F0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tassija_8\OneDrive\&#1056;&#1072;&#1073;&#1086;&#1095;&#1080;&#1081;%20&#1089;&#1090;&#1086;&#1083;\&#1053;&#1086;&#1074;&#1072;&#1103;%20&#1087;&#1072;&#1087;&#1082;&#1072;%20(3)\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Н</Template>
  <TotalTime>0</TotalTime>
  <Pages>11</Pages>
  <Words>232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Nastassija_8</dc:creator>
  <cp:keywords/>
  <dc:description/>
  <cp:lastModifiedBy>Anastasija Balaeva</cp:lastModifiedBy>
  <cp:revision>1</cp:revision>
  <dcterms:created xsi:type="dcterms:W3CDTF">2021-11-26T22:02:00Z</dcterms:created>
  <dcterms:modified xsi:type="dcterms:W3CDTF">2021-11-26T22:02:00Z</dcterms:modified>
</cp:coreProperties>
</file>